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FA482B" w14:textId="77777777" w:rsidR="000F2CF8" w:rsidRPr="000F2CF8" w:rsidRDefault="005F750F" w:rsidP="000F2CF8">
      <w:pPr>
        <w:pStyle w:val="Heading1"/>
        <w:rPr>
          <w:sz w:val="36"/>
          <w:szCs w:val="36"/>
        </w:rPr>
      </w:pPr>
      <w:r w:rsidRPr="000F2CF8">
        <w:rPr>
          <w:sz w:val="36"/>
          <w:szCs w:val="36"/>
        </w:rPr>
        <w:t>GinFizz Team Project</w:t>
      </w:r>
    </w:p>
    <w:p w14:paraId="50AF7B41" w14:textId="77777777" w:rsidR="000F2CF8" w:rsidRDefault="000F2CF8" w:rsidP="000F2CF8">
      <w:pPr>
        <w:jc w:val="center"/>
        <w:rPr>
          <w:sz w:val="32"/>
          <w:szCs w:val="32"/>
        </w:rPr>
      </w:pPr>
    </w:p>
    <w:p w14:paraId="77183A16" w14:textId="77777777" w:rsidR="00C34555" w:rsidRPr="000F2CF8" w:rsidRDefault="00C34555" w:rsidP="000F2CF8">
      <w:pPr>
        <w:jc w:val="center"/>
        <w:rPr>
          <w:sz w:val="36"/>
          <w:szCs w:val="36"/>
        </w:rPr>
      </w:pPr>
      <w:r w:rsidRPr="000F2CF8">
        <w:rPr>
          <w:color w:val="731C3F" w:themeColor="accent1"/>
          <w:sz w:val="36"/>
          <w:szCs w:val="36"/>
        </w:rPr>
        <w:t>ACTION</w:t>
      </w:r>
      <w:r w:rsidRPr="000F2CF8">
        <w:rPr>
          <w:sz w:val="36"/>
          <w:szCs w:val="36"/>
        </w:rPr>
        <w:t xml:space="preserve"> </w:t>
      </w:r>
      <w:r w:rsidRPr="000F2CF8">
        <w:rPr>
          <w:color w:val="731C3F" w:themeColor="accent1"/>
          <w:sz w:val="36"/>
          <w:szCs w:val="36"/>
        </w:rPr>
        <w:t>PLAN</w:t>
      </w:r>
    </w:p>
    <w:p w14:paraId="77795726" w14:textId="77777777" w:rsidR="000F2CF8" w:rsidRDefault="000F2CF8" w:rsidP="000F2CF8">
      <w:pPr>
        <w:jc w:val="center"/>
        <w:rPr>
          <w:b/>
          <w:bCs/>
        </w:rPr>
      </w:pPr>
    </w:p>
    <w:p w14:paraId="05114212" w14:textId="77777777" w:rsidR="000F2CF8" w:rsidRPr="000F2CF8" w:rsidRDefault="000F2CF8" w:rsidP="000F2CF8">
      <w:pPr>
        <w:rPr>
          <w:b/>
          <w:bCs/>
        </w:rPr>
      </w:pPr>
      <w:r w:rsidRPr="000F2CF8">
        <w:rPr>
          <w:b/>
          <w:bCs/>
          <w:color w:val="731C3F" w:themeColor="accent1"/>
          <w:sz w:val="32"/>
          <w:szCs w:val="32"/>
        </w:rPr>
        <w:t>Objective</w:t>
      </w:r>
    </w:p>
    <w:p w14:paraId="02206A5C" w14:textId="77777777" w:rsidR="000F2CF8" w:rsidRDefault="000F2CF8" w:rsidP="000F2CF8">
      <w:pPr>
        <w:pStyle w:val="ListParagraph"/>
        <w:numPr>
          <w:ilvl w:val="0"/>
          <w:numId w:val="6"/>
        </w:numPr>
      </w:pPr>
      <w:r>
        <w:t xml:space="preserve">To </w:t>
      </w:r>
      <w:r w:rsidRPr="000F2CF8">
        <w:t>experience using graphics, DOM manipulation and OOP in a real-world-like project and to get some experience in team working and team collaboration with a source control system.</w:t>
      </w:r>
    </w:p>
    <w:p w14:paraId="309CF947" w14:textId="77777777" w:rsidR="000F2CF8" w:rsidRDefault="000F2CF8" w:rsidP="000F2CF8">
      <w:pPr>
        <w:pStyle w:val="ListBullet"/>
        <w:numPr>
          <w:ilvl w:val="0"/>
          <w:numId w:val="6"/>
        </w:numPr>
      </w:pPr>
      <w:r w:rsidRPr="000F2CF8">
        <w:t>Implement a client-side JavaScript application using the HTML graphic APIs – canvas and SVG.</w:t>
      </w:r>
    </w:p>
    <w:p w14:paraId="1113F8EE" w14:textId="77777777" w:rsidR="00B91132" w:rsidRDefault="000F2CF8" w:rsidP="00B91132">
      <w:pPr>
        <w:pStyle w:val="ListParagraph"/>
        <w:numPr>
          <w:ilvl w:val="0"/>
          <w:numId w:val="6"/>
        </w:numPr>
      </w:pPr>
      <w:r w:rsidRPr="000F2CF8">
        <w:t>Implementation of server-side logic with ASP.NET, PHP, Java or Node.js</w:t>
      </w:r>
    </w:p>
    <w:p w14:paraId="46418EAA" w14:textId="77777777" w:rsidR="00B91132" w:rsidRPr="00B91132" w:rsidRDefault="00B91132" w:rsidP="00B91132">
      <w:pPr>
        <w:pStyle w:val="ListParagraph"/>
      </w:pPr>
    </w:p>
    <w:p w14:paraId="5C0ADF2E" w14:textId="77777777" w:rsidR="00923175" w:rsidRDefault="000F2CF8" w:rsidP="000F2CF8">
      <w:pPr>
        <w:pStyle w:val="ListBullet"/>
        <w:numPr>
          <w:ilvl w:val="0"/>
          <w:numId w:val="0"/>
        </w:numPr>
        <w:rPr>
          <w:b/>
          <w:bCs/>
        </w:rPr>
      </w:pPr>
      <w:r w:rsidRPr="000F2CF8">
        <w:rPr>
          <w:b/>
          <w:bCs/>
          <w:color w:val="731C3F" w:themeColor="accent1"/>
          <w:sz w:val="32"/>
          <w:szCs w:val="32"/>
        </w:rPr>
        <w:t>Task</w:t>
      </w:r>
      <w:r w:rsidR="00B91132">
        <w:rPr>
          <w:b/>
          <w:bCs/>
          <w:color w:val="731C3F" w:themeColor="accent1"/>
          <w:sz w:val="32"/>
          <w:szCs w:val="32"/>
        </w:rPr>
        <w:t>s</w:t>
      </w:r>
    </w:p>
    <w:p w14:paraId="2820D63B" w14:textId="77777777" w:rsidR="00B91132" w:rsidRPr="000F2CF8" w:rsidRDefault="00B91132" w:rsidP="00B91132">
      <w:pPr>
        <w:pStyle w:val="ListBullet"/>
      </w:pPr>
      <w:r>
        <w:t>Familiarize yourself with</w:t>
      </w:r>
      <w:r w:rsidRPr="00B91132">
        <w:t xml:space="preserve"> </w:t>
      </w:r>
      <w:r>
        <w:t xml:space="preserve">the </w:t>
      </w:r>
      <w:r w:rsidRPr="00B91132">
        <w:rPr>
          <w:b/>
          <w:bCs/>
        </w:rPr>
        <w:t>existing code of Bubble Trouble game</w:t>
      </w:r>
      <w:r>
        <w:t xml:space="preserve"> </w:t>
      </w:r>
      <w:r w:rsidRPr="000F2CF8">
        <w:t>(provided by Dav</w:t>
      </w:r>
      <w:r>
        <w:t xml:space="preserve">id) </w:t>
      </w:r>
    </w:p>
    <w:p w14:paraId="0EC76C34" w14:textId="77777777" w:rsidR="00040350" w:rsidRPr="000F2CF8" w:rsidRDefault="00B91132" w:rsidP="00B91132">
      <w:pPr>
        <w:pStyle w:val="ListBullet"/>
      </w:pPr>
      <w:r w:rsidRPr="00B91132">
        <w:rPr>
          <w:b/>
          <w:bCs/>
        </w:rPr>
        <w:t>Update the code</w:t>
      </w:r>
      <w:r>
        <w:t xml:space="preserve">, i.e. </w:t>
      </w:r>
      <w:r w:rsidR="00AD1CB3" w:rsidRPr="000F2CF8">
        <w:t>arrange and</w:t>
      </w:r>
      <w:r>
        <w:t xml:space="preserve"> rename according to JavaScript naming conventions all the functions, variables, etc.</w:t>
      </w:r>
    </w:p>
    <w:p w14:paraId="138EC768" w14:textId="77777777" w:rsidR="00040350" w:rsidRPr="000F2CF8" w:rsidRDefault="00AD1CB3" w:rsidP="000F2CF8">
      <w:pPr>
        <w:pStyle w:val="ListBullet"/>
      </w:pPr>
      <w:r w:rsidRPr="00B91132">
        <w:rPr>
          <w:b/>
          <w:bCs/>
        </w:rPr>
        <w:t>Follow the best practices for producing high-quality code</w:t>
      </w:r>
      <w:r w:rsidRPr="000F2CF8">
        <w:t>:</w:t>
      </w:r>
    </w:p>
    <w:p w14:paraId="6784A351" w14:textId="77777777" w:rsidR="00040350" w:rsidRPr="000F2CF8" w:rsidRDefault="00AD1CB3" w:rsidP="00B91132">
      <w:pPr>
        <w:pStyle w:val="ListBullet"/>
        <w:numPr>
          <w:ilvl w:val="0"/>
          <w:numId w:val="7"/>
        </w:numPr>
      </w:pPr>
      <w:r w:rsidRPr="000F2CF8">
        <w:t>Correct naming</w:t>
      </w:r>
    </w:p>
    <w:p w14:paraId="667A3FA7" w14:textId="77777777" w:rsidR="00040350" w:rsidRPr="000F2CF8" w:rsidRDefault="00AD1CB3" w:rsidP="00B91132">
      <w:pPr>
        <w:pStyle w:val="ListBullet"/>
        <w:numPr>
          <w:ilvl w:val="0"/>
          <w:numId w:val="7"/>
        </w:numPr>
      </w:pPr>
      <w:r w:rsidRPr="000F2CF8">
        <w:t>Data encapsulation</w:t>
      </w:r>
    </w:p>
    <w:p w14:paraId="7AE8D2B7" w14:textId="77777777" w:rsidR="00040350" w:rsidRPr="000F2CF8" w:rsidRDefault="00AD1CB3" w:rsidP="00B91132">
      <w:pPr>
        <w:pStyle w:val="ListBullet"/>
        <w:numPr>
          <w:ilvl w:val="0"/>
          <w:numId w:val="7"/>
        </w:numPr>
      </w:pPr>
      <w:r w:rsidRPr="000F2CF8">
        <w:t>Use modules</w:t>
      </w:r>
    </w:p>
    <w:p w14:paraId="50E8A9A5" w14:textId="77777777" w:rsidR="00040350" w:rsidRPr="000F2CF8" w:rsidRDefault="00AD1CB3" w:rsidP="00B91132">
      <w:pPr>
        <w:pStyle w:val="ListBullet"/>
        <w:numPr>
          <w:ilvl w:val="0"/>
          <w:numId w:val="7"/>
        </w:numPr>
      </w:pPr>
      <w:r w:rsidRPr="000F2CF8">
        <w:t>Use ES 2015 syntax where possible</w:t>
      </w:r>
    </w:p>
    <w:p w14:paraId="08C0FFD4" w14:textId="77777777" w:rsidR="00B91132" w:rsidRPr="000F2CF8" w:rsidRDefault="00AD1CB3" w:rsidP="00B91132">
      <w:pPr>
        <w:pStyle w:val="ListBullet"/>
        <w:numPr>
          <w:ilvl w:val="0"/>
          <w:numId w:val="7"/>
        </w:numPr>
      </w:pPr>
      <w:r w:rsidRPr="000F2CF8">
        <w:t>Strong cohesion and loose coupling</w:t>
      </w:r>
    </w:p>
    <w:p w14:paraId="6F23162B" w14:textId="77777777" w:rsidR="00B91132" w:rsidRDefault="00B91132" w:rsidP="000F2CF8">
      <w:pPr>
        <w:pStyle w:val="ListBullet"/>
      </w:pPr>
      <w:r>
        <w:lastRenderedPageBreak/>
        <w:t xml:space="preserve">Add abundant and </w:t>
      </w:r>
      <w:r w:rsidRPr="00B91132">
        <w:rPr>
          <w:b/>
          <w:bCs/>
        </w:rPr>
        <w:t>comprehensive comment</w:t>
      </w:r>
      <w:r>
        <w:rPr>
          <w:b/>
          <w:bCs/>
        </w:rPr>
        <w:t>s</w:t>
      </w:r>
      <w:r>
        <w:t xml:space="preserve"> wherever necessary</w:t>
      </w:r>
    </w:p>
    <w:p w14:paraId="30166BA1" w14:textId="77777777" w:rsidR="00040350" w:rsidRPr="000F2CF8" w:rsidRDefault="00AD1CB3" w:rsidP="000F2CF8">
      <w:pPr>
        <w:pStyle w:val="ListBullet"/>
      </w:pPr>
      <w:r w:rsidRPr="000F2CF8">
        <w:t>Use GIT as a source control system</w:t>
      </w:r>
    </w:p>
    <w:p w14:paraId="672BCAA4" w14:textId="77777777" w:rsidR="00040350" w:rsidRPr="00B91132" w:rsidRDefault="00B91132" w:rsidP="000F2CF8">
      <w:pPr>
        <w:pStyle w:val="ListBullet"/>
        <w:rPr>
          <w:b/>
          <w:bCs/>
        </w:rPr>
      </w:pPr>
      <w:r w:rsidRPr="00B91132">
        <w:rPr>
          <w:b/>
          <w:bCs/>
        </w:rPr>
        <w:t>Host the project</w:t>
      </w:r>
      <w:r w:rsidR="00AD1CB3" w:rsidRPr="00B91132">
        <w:rPr>
          <w:b/>
          <w:bCs/>
        </w:rPr>
        <w:t xml:space="preserve"> on http://github.com</w:t>
      </w:r>
    </w:p>
    <w:p w14:paraId="1609D68A" w14:textId="77777777" w:rsidR="00F5104D" w:rsidRDefault="0006736D" w:rsidP="000F2CF8">
      <w:pPr>
        <w:pStyle w:val="ListBullet"/>
      </w:pPr>
      <w:r>
        <w:t xml:space="preserve">add additional functionalities and </w:t>
      </w:r>
      <w:r w:rsidR="00AD1CB3" w:rsidRPr="000F2CF8">
        <w:t xml:space="preserve">fix </w:t>
      </w:r>
      <w:r w:rsidR="00F5104D">
        <w:t>current bugs</w:t>
      </w:r>
    </w:p>
    <w:p w14:paraId="12782143" w14:textId="77777777" w:rsidR="00566069" w:rsidRDefault="00F5104D" w:rsidP="00566069">
      <w:pPr>
        <w:pStyle w:val="ListBullet"/>
      </w:pPr>
      <w:r>
        <w:t xml:space="preserve">modify the code, so that </w:t>
      </w:r>
      <w:r w:rsidR="00566069">
        <w:t xml:space="preserve">once the robot is “hit” by the ball, the game will </w:t>
      </w:r>
      <w:r w:rsidRPr="000F2CF8">
        <w:t xml:space="preserve">not start from beginning of </w:t>
      </w:r>
      <w:r w:rsidR="00566069">
        <w:t xml:space="preserve">the </w:t>
      </w:r>
      <w:r w:rsidRPr="000F2CF8">
        <w:t>level</w:t>
      </w:r>
      <w:r w:rsidR="00566069">
        <w:t>,</w:t>
      </w:r>
      <w:r w:rsidRPr="000F2CF8">
        <w:t xml:space="preserve"> but </w:t>
      </w:r>
      <w:r w:rsidR="00566069">
        <w:t xml:space="preserve">will </w:t>
      </w:r>
      <w:r w:rsidRPr="000F2CF8">
        <w:t xml:space="preserve">continue from same point of </w:t>
      </w:r>
      <w:r w:rsidR="00566069">
        <w:t>progress and a life will be deducted instead</w:t>
      </w:r>
      <w:r w:rsidRPr="000F2CF8">
        <w:t xml:space="preserve">. </w:t>
      </w:r>
      <w:r w:rsidR="00566069">
        <w:t>In case all the lives have been exhausted, the program will loop back to the beginning of the game.</w:t>
      </w:r>
    </w:p>
    <w:p w14:paraId="25A0B280" w14:textId="77777777" w:rsidR="00040350" w:rsidRDefault="00F5104D" w:rsidP="000F2CF8">
      <w:pPr>
        <w:pStyle w:val="ListBullet"/>
      </w:pPr>
      <w:r>
        <w:t>add SVG</w:t>
      </w:r>
      <w:r w:rsidR="00566069">
        <w:t xml:space="preserve"> images</w:t>
      </w:r>
      <w:r>
        <w:t xml:space="preserve"> to </w:t>
      </w:r>
      <w:r w:rsidR="00566069">
        <w:t xml:space="preserve">the </w:t>
      </w:r>
      <w:r>
        <w:t>project</w:t>
      </w:r>
    </w:p>
    <w:p w14:paraId="20ECA3F4" w14:textId="77777777" w:rsidR="00761E72" w:rsidRPr="000F2CF8" w:rsidRDefault="00761E72" w:rsidP="00761E72">
      <w:pPr>
        <w:pStyle w:val="ListBullet"/>
      </w:pPr>
      <w:r>
        <w:t>Animate the robot</w:t>
      </w:r>
      <w:r w:rsidRPr="000F2CF8">
        <w:t xml:space="preserve"> to indicate in which direction</w:t>
      </w:r>
      <w:r>
        <w:t xml:space="preserve"> he</w:t>
      </w:r>
      <w:r w:rsidR="00876C01">
        <w:t xml:space="preserve"> is headed. (e.g. T</w:t>
      </w:r>
      <w:r w:rsidRPr="000F2CF8">
        <w:t>elerik Ninja “Doncho” shooting shrunken instead of balls)</w:t>
      </w:r>
    </w:p>
    <w:p w14:paraId="315A9E1C" w14:textId="77777777" w:rsidR="00040350" w:rsidRPr="000F2CF8" w:rsidRDefault="00F5104D" w:rsidP="00F5104D">
      <w:pPr>
        <w:pStyle w:val="ListBullet"/>
      </w:pPr>
      <w:r>
        <w:t>Add fluid layout to the game, i.e. the window will resize depending on the screen resolution.</w:t>
      </w:r>
    </w:p>
    <w:p w14:paraId="7C70632C" w14:textId="77777777" w:rsidR="00040350" w:rsidRPr="000F2CF8" w:rsidRDefault="006D60FB" w:rsidP="00566069">
      <w:pPr>
        <w:pStyle w:val="ListBullet"/>
      </w:pPr>
      <w:r>
        <w:t>A</w:t>
      </w:r>
      <w:r w:rsidR="00AD1CB3" w:rsidRPr="000F2CF8">
        <w:t xml:space="preserve">dd </w:t>
      </w:r>
      <w:r w:rsidR="00F5104D">
        <w:t xml:space="preserve">some extra </w:t>
      </w:r>
      <w:r w:rsidR="00AD1CB3" w:rsidRPr="000F2CF8">
        <w:t>functionality (</w:t>
      </w:r>
      <w:r w:rsidR="00F5104D">
        <w:t xml:space="preserve">e.g. </w:t>
      </w:r>
      <w:r w:rsidR="00AD1CB3" w:rsidRPr="000F2CF8">
        <w:t>to shoot fas</w:t>
      </w:r>
      <w:r w:rsidR="00566069">
        <w:t>ter for a given period of time/</w:t>
      </w:r>
      <w:r w:rsidR="00566069" w:rsidRPr="00566069">
        <w:t xml:space="preserve"> </w:t>
      </w:r>
      <w:r w:rsidR="00566069" w:rsidRPr="000F2CF8">
        <w:t>throwing “blazing shrunken”</w:t>
      </w:r>
      <w:r w:rsidR="00566069">
        <w:t xml:space="preserve"> as a bonus, </w:t>
      </w:r>
      <w:r w:rsidR="00F5104D">
        <w:t xml:space="preserve">maybe </w:t>
      </w:r>
      <w:r>
        <w:t xml:space="preserve">acquire </w:t>
      </w:r>
      <w:r w:rsidR="00AD1CB3" w:rsidRPr="000F2CF8">
        <w:t>additional multiple shrunken</w:t>
      </w:r>
      <w:r w:rsidR="00F5104D">
        <w:t xml:space="preserve"> as well?)</w:t>
      </w:r>
    </w:p>
    <w:p w14:paraId="7E99885D" w14:textId="77777777" w:rsidR="00040350" w:rsidRPr="000F2CF8" w:rsidRDefault="00AD1CB3" w:rsidP="000F2CF8">
      <w:pPr>
        <w:pStyle w:val="ListBullet"/>
      </w:pPr>
      <w:r w:rsidRPr="000F2CF8">
        <w:t xml:space="preserve">Fix “Click to continue" only to the field. </w:t>
      </w:r>
    </w:p>
    <w:p w14:paraId="631161E0" w14:textId="77777777" w:rsidR="00040350" w:rsidRDefault="006D60FB" w:rsidP="000F2CF8">
      <w:pPr>
        <w:pStyle w:val="ListBullet"/>
      </w:pPr>
      <w:r>
        <w:t>A</w:t>
      </w:r>
      <w:r w:rsidR="00AD1CB3" w:rsidRPr="000F2CF8">
        <w:t xml:space="preserve">dd a quick description “How to play the game like a ninja master!” </w:t>
      </w:r>
    </w:p>
    <w:p w14:paraId="2CE4C596" w14:textId="77777777" w:rsidR="006D60FB" w:rsidRDefault="006D60FB" w:rsidP="006D60FB">
      <w:pPr>
        <w:pStyle w:val="ListBullet"/>
      </w:pPr>
      <w:r>
        <w:t>test if the game</w:t>
      </w:r>
      <w:r w:rsidRPr="000F2CF8">
        <w:t xml:space="preserve"> works properly </w:t>
      </w:r>
      <w:r>
        <w:t>in current versions of</w:t>
      </w:r>
      <w:r w:rsidRPr="000F2CF8">
        <w:t>:</w:t>
      </w:r>
    </w:p>
    <w:p w14:paraId="5F7CE4F4" w14:textId="77777777" w:rsidR="006D60FB" w:rsidRDefault="006D60FB" w:rsidP="006D60FB">
      <w:pPr>
        <w:pStyle w:val="ListBullet"/>
        <w:numPr>
          <w:ilvl w:val="0"/>
          <w:numId w:val="0"/>
        </w:numPr>
        <w:ind w:left="432"/>
      </w:pPr>
      <w:r>
        <w:t xml:space="preserve">- </w:t>
      </w:r>
      <w:r w:rsidRPr="000F2CF8">
        <w:t xml:space="preserve"> Google Chrome</w:t>
      </w:r>
    </w:p>
    <w:p w14:paraId="55686032" w14:textId="77777777" w:rsidR="006D60FB" w:rsidRDefault="006D60FB" w:rsidP="006D60FB">
      <w:pPr>
        <w:pStyle w:val="ListBullet"/>
        <w:numPr>
          <w:ilvl w:val="0"/>
          <w:numId w:val="0"/>
        </w:numPr>
        <w:ind w:left="432"/>
      </w:pPr>
      <w:r>
        <w:t xml:space="preserve">- </w:t>
      </w:r>
      <w:r w:rsidRPr="000F2CF8">
        <w:t>Mozilla Firefox</w:t>
      </w:r>
    </w:p>
    <w:p w14:paraId="203F4C29" w14:textId="77777777" w:rsidR="006D60FB" w:rsidRDefault="006D60FB" w:rsidP="006D60FB">
      <w:pPr>
        <w:pStyle w:val="ListBullet"/>
        <w:numPr>
          <w:ilvl w:val="0"/>
          <w:numId w:val="0"/>
        </w:numPr>
        <w:ind w:left="432"/>
      </w:pPr>
      <w:r>
        <w:t xml:space="preserve">- </w:t>
      </w:r>
      <w:r w:rsidRPr="000F2CF8">
        <w:t>Microsoft Edge/Internet Explorer 11</w:t>
      </w:r>
    </w:p>
    <w:p w14:paraId="37598D3F" w14:textId="77777777" w:rsidR="006D60FB" w:rsidRDefault="006D60FB" w:rsidP="006D60FB">
      <w:pPr>
        <w:pStyle w:val="ListBullet"/>
        <w:numPr>
          <w:ilvl w:val="0"/>
          <w:numId w:val="0"/>
        </w:numPr>
        <w:ind w:left="432"/>
      </w:pPr>
      <w:r>
        <w:t xml:space="preserve">- </w:t>
      </w:r>
      <w:r w:rsidRPr="000F2CF8">
        <w:t>Opera</w:t>
      </w:r>
    </w:p>
    <w:p w14:paraId="018C8740" w14:textId="77777777" w:rsidR="006D60FB" w:rsidRDefault="006D60FB" w:rsidP="006D60FB">
      <w:pPr>
        <w:pStyle w:val="ListBullet"/>
        <w:numPr>
          <w:ilvl w:val="0"/>
          <w:numId w:val="0"/>
        </w:numPr>
        <w:ind w:left="432"/>
      </w:pPr>
      <w:r>
        <w:t xml:space="preserve">- </w:t>
      </w:r>
      <w:r w:rsidRPr="000F2CF8">
        <w:t>Apple Safari</w:t>
      </w:r>
    </w:p>
    <w:p w14:paraId="072D622B" w14:textId="77777777" w:rsidR="006D60FB" w:rsidRDefault="006D60FB" w:rsidP="006D60FB">
      <w:pPr>
        <w:pStyle w:val="ListBullet"/>
        <w:numPr>
          <w:ilvl w:val="0"/>
          <w:numId w:val="0"/>
        </w:numPr>
        <w:ind w:left="432"/>
      </w:pPr>
    </w:p>
    <w:p w14:paraId="731BBCC6" w14:textId="77777777" w:rsidR="006D60FB" w:rsidRDefault="006D60FB" w:rsidP="006D60FB">
      <w:pPr>
        <w:rPr>
          <w:b/>
          <w:bCs/>
          <w:color w:val="731C3F" w:themeColor="accent1"/>
          <w:sz w:val="32"/>
          <w:szCs w:val="32"/>
        </w:rPr>
      </w:pPr>
    </w:p>
    <w:p w14:paraId="0B853BBD" w14:textId="00705D39" w:rsidR="00673C71" w:rsidRPr="00673C71" w:rsidRDefault="00673C71" w:rsidP="00673C71">
      <w:pPr>
        <w:pStyle w:val="ListBullet"/>
        <w:numPr>
          <w:ilvl w:val="0"/>
          <w:numId w:val="0"/>
        </w:numPr>
        <w:rPr>
          <w:b/>
          <w:bCs/>
        </w:rPr>
      </w:pPr>
      <w:r w:rsidRPr="00673C71">
        <w:rPr>
          <w:b/>
          <w:bCs/>
          <w:color w:val="731C3F" w:themeColor="accent1"/>
          <w:sz w:val="32"/>
          <w:szCs w:val="32"/>
        </w:rPr>
        <w:lastRenderedPageBreak/>
        <w:t>Implementation</w:t>
      </w:r>
    </w:p>
    <w:p w14:paraId="1151840D" w14:textId="16B62196" w:rsidR="00673C71" w:rsidRDefault="00673C71" w:rsidP="00673C71">
      <w:pPr>
        <w:pStyle w:val="ListBullet"/>
      </w:pPr>
      <w:r>
        <w:t>A</w:t>
      </w:r>
      <w:r>
        <w:t>dd a repository to GitHub containing the “original” version of the game.</w:t>
      </w:r>
    </w:p>
    <w:p w14:paraId="7F4397A6" w14:textId="195D8545" w:rsidR="00673C71" w:rsidRDefault="00673C71" w:rsidP="00673C71">
      <w:pPr>
        <w:pStyle w:val="ListBullet"/>
      </w:pPr>
      <w:r>
        <w:t>A</w:t>
      </w:r>
      <w:r>
        <w:t xml:space="preserve">dd </w:t>
      </w:r>
      <w:r>
        <w:t>the Action Plan to the GitHub repository</w:t>
      </w:r>
    </w:p>
    <w:p w14:paraId="5F1DAC98" w14:textId="0ED80E4A" w:rsidR="00673C71" w:rsidRDefault="00673C71" w:rsidP="00673C71">
      <w:pPr>
        <w:pStyle w:val="ListBullet"/>
      </w:pPr>
      <w:r>
        <w:t>D</w:t>
      </w:r>
      <w:r>
        <w:t xml:space="preserve">istribute </w:t>
      </w:r>
      <w:r>
        <w:t xml:space="preserve">the </w:t>
      </w:r>
      <w:r>
        <w:t>tasks among GinFizz team members</w:t>
      </w:r>
    </w:p>
    <w:p w14:paraId="2B817E7A" w14:textId="77777777" w:rsidR="000D38CE" w:rsidRDefault="000D38CE" w:rsidP="000D38CE">
      <w:pPr>
        <w:pStyle w:val="ListBullet"/>
        <w:numPr>
          <w:ilvl w:val="0"/>
          <w:numId w:val="0"/>
        </w:numPr>
        <w:ind w:left="432"/>
      </w:pPr>
    </w:p>
    <w:p w14:paraId="615E305A" w14:textId="29C5FCD7" w:rsidR="000D38CE" w:rsidRPr="00673C71" w:rsidRDefault="000D38CE" w:rsidP="000D38CE">
      <w:pPr>
        <w:pStyle w:val="ListBullet"/>
        <w:numPr>
          <w:ilvl w:val="0"/>
          <w:numId w:val="0"/>
        </w:numPr>
        <w:rPr>
          <w:b/>
          <w:bCs/>
        </w:rPr>
      </w:pPr>
      <w:r>
        <w:rPr>
          <w:b/>
          <w:bCs/>
          <w:color w:val="731C3F" w:themeColor="accent1"/>
          <w:sz w:val="32"/>
          <w:szCs w:val="32"/>
        </w:rPr>
        <w:t>Timeline</w:t>
      </w:r>
    </w:p>
    <w:p w14:paraId="78444766" w14:textId="27CB1A40" w:rsidR="00673C71" w:rsidRDefault="000D38CE" w:rsidP="000D38CE">
      <w:pPr>
        <w:pStyle w:val="ListBullet"/>
      </w:pPr>
      <w:r>
        <w:t>P</w:t>
      </w:r>
      <w:r w:rsidR="00673C71">
        <w:t xml:space="preserve">rogress check - </w:t>
      </w:r>
      <w:r>
        <w:t>Friday (05</w:t>
      </w:r>
      <w:r w:rsidR="00673C71">
        <w:t>.08.2016)</w:t>
      </w:r>
    </w:p>
    <w:p w14:paraId="277340AF" w14:textId="07599EBF" w:rsidR="00673C71" w:rsidRPr="000D38CE" w:rsidRDefault="000D38CE" w:rsidP="000D38CE">
      <w:pPr>
        <w:pStyle w:val="ListBullet"/>
      </w:pPr>
      <w:r>
        <w:t>-B</w:t>
      </w:r>
      <w:r w:rsidR="00673C71">
        <w:t xml:space="preserve">y Monday (08.08.2016)  we should have an updated game project in accordance with the Action plan. </w:t>
      </w:r>
    </w:p>
    <w:p w14:paraId="11A4178F" w14:textId="77777777" w:rsidR="00673C71" w:rsidRDefault="00673C71" w:rsidP="006D60FB">
      <w:pPr>
        <w:rPr>
          <w:b/>
          <w:bCs/>
          <w:color w:val="731C3F" w:themeColor="accent1"/>
          <w:sz w:val="32"/>
          <w:szCs w:val="32"/>
        </w:rPr>
      </w:pPr>
    </w:p>
    <w:p w14:paraId="0A25E345" w14:textId="77777777" w:rsidR="006D60FB" w:rsidRPr="006D60FB" w:rsidRDefault="006D60FB" w:rsidP="006D60FB">
      <w:pPr>
        <w:rPr>
          <w:b/>
          <w:bCs/>
        </w:rPr>
      </w:pPr>
      <w:r>
        <w:rPr>
          <w:b/>
          <w:bCs/>
          <w:color w:val="731C3F" w:themeColor="accent1"/>
          <w:sz w:val="32"/>
          <w:szCs w:val="32"/>
        </w:rPr>
        <w:t>Presentation</w:t>
      </w:r>
    </w:p>
    <w:p w14:paraId="6A8C7627" w14:textId="2C258811" w:rsidR="006D60FB" w:rsidRDefault="00C924BA" w:rsidP="006D60FB">
      <w:pPr>
        <w:pStyle w:val="ListBullet"/>
      </w:pPr>
      <w:r>
        <w:t>C</w:t>
      </w:r>
      <w:r w:rsidR="00AD1CB3" w:rsidRPr="000F2CF8">
        <w:t xml:space="preserve">reate </w:t>
      </w:r>
      <w:r w:rsidR="006D60FB">
        <w:t xml:space="preserve">a </w:t>
      </w:r>
      <w:r w:rsidR="00AD1CB3" w:rsidRPr="000F2CF8">
        <w:t>brief 3 min video pres</w:t>
      </w:r>
      <w:r w:rsidR="006D60FB">
        <w:t>entation of the team project</w:t>
      </w:r>
      <w:r>
        <w:t xml:space="preserve"> and upload it to YouTube.</w:t>
      </w:r>
    </w:p>
    <w:p w14:paraId="299D96D4" w14:textId="05A87495" w:rsidR="00040350" w:rsidRPr="000F2CF8" w:rsidRDefault="00C924BA" w:rsidP="006D60FB">
      <w:pPr>
        <w:pStyle w:val="ListBullet"/>
      </w:pPr>
      <w:r>
        <w:t>Create a</w:t>
      </w:r>
      <w:r w:rsidR="006D60FB">
        <w:t xml:space="preserve"> short f</w:t>
      </w:r>
      <w:r>
        <w:t xml:space="preserve">inal project presentation </w:t>
      </w:r>
      <w:r w:rsidR="00AD1CB3" w:rsidRPr="000F2CF8">
        <w:t>(Demonstrate the application</w:t>
      </w:r>
      <w:r w:rsidR="006D60FB">
        <w:t>)</w:t>
      </w:r>
    </w:p>
    <w:p w14:paraId="1DB002A2" w14:textId="77777777" w:rsidR="00040350" w:rsidRPr="000F2CF8" w:rsidRDefault="00AD1CB3" w:rsidP="000F2CF8">
      <w:pPr>
        <w:pStyle w:val="ListBullet"/>
      </w:pPr>
      <w:r w:rsidRPr="000F2CF8">
        <w:t>Show the source code</w:t>
      </w:r>
    </w:p>
    <w:p w14:paraId="0461BC80" w14:textId="5801FA0D" w:rsidR="00040350" w:rsidRPr="000F2CF8" w:rsidRDefault="00AD1CB3" w:rsidP="000F2CF8">
      <w:pPr>
        <w:pStyle w:val="ListBullet"/>
      </w:pPr>
      <w:r w:rsidRPr="000F2CF8">
        <w:t>Show the commits logs to confirm that team member</w:t>
      </w:r>
      <w:r w:rsidR="006D60FB">
        <w:t>s</w:t>
      </w:r>
      <w:r w:rsidRPr="000F2CF8">
        <w:t xml:space="preserve"> have </w:t>
      </w:r>
      <w:r w:rsidR="00C924BA">
        <w:t>been contributing to the project</w:t>
      </w:r>
      <w:r w:rsidRPr="000F2CF8">
        <w:t>.</w:t>
      </w:r>
    </w:p>
    <w:p w14:paraId="34891E18" w14:textId="394570D4" w:rsidR="00040350" w:rsidRDefault="00C924BA" w:rsidP="000F2CF8">
      <w:pPr>
        <w:pStyle w:val="ListBullet"/>
      </w:pPr>
      <w:r>
        <w:t>Provide feedback about your teammates</w:t>
      </w:r>
    </w:p>
    <w:p w14:paraId="73919F86" w14:textId="77777777" w:rsidR="00673C71" w:rsidRDefault="00673C71" w:rsidP="00673C71">
      <w:pPr>
        <w:pStyle w:val="ListBullet"/>
        <w:numPr>
          <w:ilvl w:val="0"/>
          <w:numId w:val="0"/>
        </w:numPr>
      </w:pPr>
    </w:p>
    <w:p w14:paraId="39B18758" w14:textId="7C517911" w:rsidR="006D60FB" w:rsidRDefault="00C924BA" w:rsidP="006D60FB">
      <w:pPr>
        <w:rPr>
          <w:b/>
          <w:bCs/>
          <w:color w:val="731C3F" w:themeColor="accent1"/>
          <w:sz w:val="32"/>
          <w:szCs w:val="32"/>
        </w:rPr>
      </w:pPr>
      <w:r>
        <w:rPr>
          <w:b/>
          <w:bCs/>
          <w:color w:val="731C3F" w:themeColor="accent1"/>
          <w:sz w:val="32"/>
          <w:szCs w:val="32"/>
        </w:rPr>
        <w:t>Wish List</w:t>
      </w:r>
    </w:p>
    <w:p w14:paraId="6AA2067F" w14:textId="77777777" w:rsidR="00B91132" w:rsidRDefault="00B91132" w:rsidP="006D60FB">
      <w:pPr>
        <w:pStyle w:val="ListBullet"/>
      </w:pPr>
      <w:r>
        <w:t xml:space="preserve">If time permits </w:t>
      </w:r>
      <w:r w:rsidR="00833791">
        <w:t>implement</w:t>
      </w:r>
      <w:r>
        <w:t xml:space="preserve"> </w:t>
      </w:r>
      <w:r w:rsidRPr="006D60FB">
        <w:rPr>
          <w:b/>
          <w:bCs/>
        </w:rPr>
        <w:t>Optional Requirements</w:t>
      </w:r>
      <w:r>
        <w:t>:</w:t>
      </w:r>
    </w:p>
    <w:p w14:paraId="64E01392" w14:textId="77777777" w:rsidR="00B91132" w:rsidRDefault="00B91132" w:rsidP="00B91132">
      <w:pPr>
        <w:pStyle w:val="ListBullet"/>
        <w:numPr>
          <w:ilvl w:val="0"/>
          <w:numId w:val="0"/>
        </w:numPr>
        <w:ind w:left="432"/>
      </w:pPr>
      <w:r>
        <w:t xml:space="preserve">- </w:t>
      </w:r>
      <w:r w:rsidRPr="000F2CF8">
        <w:t>Use DOM manipulations like native DOM API and/or jQuery</w:t>
      </w:r>
    </w:p>
    <w:p w14:paraId="035BB54A" w14:textId="77777777" w:rsidR="00B91132" w:rsidRDefault="00B91132" w:rsidP="00B91132">
      <w:pPr>
        <w:pStyle w:val="ListBullet"/>
        <w:numPr>
          <w:ilvl w:val="0"/>
          <w:numId w:val="0"/>
        </w:numPr>
        <w:ind w:left="432"/>
      </w:pPr>
      <w:r>
        <w:t xml:space="preserve">- </w:t>
      </w:r>
      <w:r w:rsidRPr="000F2CF8">
        <w:t>Unit and integration testing</w:t>
      </w:r>
    </w:p>
    <w:p w14:paraId="704684E9" w14:textId="77777777" w:rsidR="006D60FB" w:rsidRDefault="00B91132" w:rsidP="006D60FB">
      <w:pPr>
        <w:pStyle w:val="ListBullet"/>
        <w:numPr>
          <w:ilvl w:val="0"/>
          <w:numId w:val="0"/>
        </w:numPr>
        <w:ind w:left="432"/>
      </w:pPr>
      <w:r>
        <w:t xml:space="preserve">- </w:t>
      </w:r>
      <w:r w:rsidRPr="000F2CF8">
        <w:t>Backward compatibility (make the application usable on browsers like IE8, IE7 and IE6))</w:t>
      </w:r>
    </w:p>
    <w:p w14:paraId="359EE2F6" w14:textId="4FEDBC1A" w:rsidR="00923175" w:rsidRDefault="006D60FB" w:rsidP="00C924BA">
      <w:pPr>
        <w:pStyle w:val="ListBullet"/>
      </w:pPr>
      <w:r>
        <w:t xml:space="preserve">Any team member is free to suggest any additional functionality </w:t>
      </w:r>
      <w:r w:rsidR="00C924BA">
        <w:t>below</w:t>
      </w:r>
      <w:r>
        <w:t>:</w:t>
      </w:r>
      <w:bookmarkStart w:id="0" w:name="_GoBack"/>
      <w:bookmarkEnd w:id="0"/>
    </w:p>
    <w:sectPr w:rsidR="00923175">
      <w:footerReference w:type="default" r:id="rId7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0F9F6CC" w14:textId="77777777" w:rsidR="00163CA9" w:rsidRDefault="00163CA9">
      <w:r>
        <w:separator/>
      </w:r>
    </w:p>
    <w:p w14:paraId="307DBCEA" w14:textId="77777777" w:rsidR="00163CA9" w:rsidRDefault="00163CA9"/>
  </w:endnote>
  <w:endnote w:type="continuationSeparator" w:id="0">
    <w:p w14:paraId="3E218AB1" w14:textId="77777777" w:rsidR="00163CA9" w:rsidRDefault="00163CA9">
      <w:r>
        <w:continuationSeparator/>
      </w:r>
    </w:p>
    <w:p w14:paraId="27D28211" w14:textId="77777777" w:rsidR="00163CA9" w:rsidRDefault="00163CA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メイリオ">
    <w:charset w:val="80"/>
    <w:family w:val="auto"/>
    <w:pitch w:val="variable"/>
    <w:sig w:usb0="E00002FF" w:usb1="6AC7FFFF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76635E9" w14:textId="77777777" w:rsidR="00923175" w:rsidRDefault="00AD1CB3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924BA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8549662" w14:textId="77777777" w:rsidR="00163CA9" w:rsidRDefault="00163CA9">
      <w:r>
        <w:separator/>
      </w:r>
    </w:p>
    <w:p w14:paraId="401A1C1F" w14:textId="77777777" w:rsidR="00163CA9" w:rsidRDefault="00163CA9"/>
  </w:footnote>
  <w:footnote w:type="continuationSeparator" w:id="0">
    <w:p w14:paraId="07FBFB6C" w14:textId="77777777" w:rsidR="00163CA9" w:rsidRDefault="00163CA9">
      <w:r>
        <w:continuationSeparator/>
      </w:r>
    </w:p>
    <w:p w14:paraId="68E920C5" w14:textId="77777777" w:rsidR="00163CA9" w:rsidRDefault="00163CA9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CDF493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3B43494"/>
    <w:multiLevelType w:val="hybridMultilevel"/>
    <w:tmpl w:val="AB8E0962"/>
    <w:lvl w:ilvl="0" w:tplc="2A125FD0">
      <w:start w:val="1"/>
      <w:numFmt w:val="bullet"/>
      <w:lvlText w:val="-"/>
      <w:lvlJc w:val="left"/>
      <w:pPr>
        <w:ind w:left="1224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3">
    <w:nsid w:val="1B9E2283"/>
    <w:multiLevelType w:val="hybridMultilevel"/>
    <w:tmpl w:val="5CDA757E"/>
    <w:lvl w:ilvl="0" w:tplc="2A125FD0">
      <w:start w:val="1"/>
      <w:numFmt w:val="bullet"/>
      <w:lvlText w:val="-"/>
      <w:lvlJc w:val="left"/>
      <w:pPr>
        <w:ind w:left="1224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4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DBB6DD3"/>
    <w:multiLevelType w:val="hybridMultilevel"/>
    <w:tmpl w:val="BDA4C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9AC6FA0"/>
    <w:multiLevelType w:val="hybridMultilevel"/>
    <w:tmpl w:val="56E04B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2F1087D"/>
    <w:multiLevelType w:val="hybridMultilevel"/>
    <w:tmpl w:val="E9D430A6"/>
    <w:lvl w:ilvl="0" w:tplc="2A125FD0">
      <w:start w:val="1"/>
      <w:numFmt w:val="bullet"/>
      <w:lvlText w:val="-"/>
      <w:lvlJc w:val="left"/>
      <w:pPr>
        <w:ind w:left="792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8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9227814"/>
    <w:multiLevelType w:val="hybridMultilevel"/>
    <w:tmpl w:val="D01C72F2"/>
    <w:lvl w:ilvl="0" w:tplc="2A125FD0">
      <w:start w:val="1"/>
      <w:numFmt w:val="bullet"/>
      <w:lvlText w:val="-"/>
      <w:lvlJc w:val="left"/>
      <w:pPr>
        <w:ind w:left="1224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0">
    <w:nsid w:val="6E6272DD"/>
    <w:multiLevelType w:val="hybridMultilevel"/>
    <w:tmpl w:val="C5283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E0260CE"/>
    <w:multiLevelType w:val="hybridMultilevel"/>
    <w:tmpl w:val="020A99F4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8"/>
  </w:num>
  <w:num w:numId="5">
    <w:abstractNumId w:val="5"/>
  </w:num>
  <w:num w:numId="6">
    <w:abstractNumId w:val="10"/>
  </w:num>
  <w:num w:numId="7">
    <w:abstractNumId w:val="7"/>
  </w:num>
  <w:num w:numId="8">
    <w:abstractNumId w:val="3"/>
  </w:num>
  <w:num w:numId="9">
    <w:abstractNumId w:val="9"/>
  </w:num>
  <w:num w:numId="10">
    <w:abstractNumId w:val="2"/>
  </w:num>
  <w:num w:numId="11">
    <w:abstractNumId w:val="11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4B6"/>
    <w:rsid w:val="0006736D"/>
    <w:rsid w:val="000D38CE"/>
    <w:rsid w:val="000F2CF8"/>
    <w:rsid w:val="00163CA9"/>
    <w:rsid w:val="00566069"/>
    <w:rsid w:val="005F750F"/>
    <w:rsid w:val="00673C71"/>
    <w:rsid w:val="006D44B6"/>
    <w:rsid w:val="006D60FB"/>
    <w:rsid w:val="00761E72"/>
    <w:rsid w:val="00833791"/>
    <w:rsid w:val="00876C01"/>
    <w:rsid w:val="00923175"/>
    <w:rsid w:val="00AD1CB3"/>
    <w:rsid w:val="00B91132"/>
    <w:rsid w:val="00C34555"/>
    <w:rsid w:val="00C924BA"/>
    <w:rsid w:val="00E360EC"/>
    <w:rsid w:val="00F51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278BE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  <w:style w:type="paragraph" w:styleId="ListParagraph">
    <w:name w:val="List Paragraph"/>
    <w:basedOn w:val="Normal"/>
    <w:uiPriority w:val="34"/>
    <w:unhideWhenUsed/>
    <w:qFormat/>
    <w:rsid w:val="000F2C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ninakacharava/Library/Containers/com.microsoft.Word/Data/Library/Caches/1033/TM10002086/Take%20Notes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189</TotalTime>
  <Pages>3</Pages>
  <Words>434</Words>
  <Characters>2477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Alfares</dc:creator>
  <cp:keywords/>
  <dc:description/>
  <cp:lastModifiedBy>Ibrahim Alfares</cp:lastModifiedBy>
  <cp:revision>2</cp:revision>
  <dcterms:created xsi:type="dcterms:W3CDTF">2016-08-01T13:06:00Z</dcterms:created>
  <dcterms:modified xsi:type="dcterms:W3CDTF">2016-08-01T19:16:00Z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